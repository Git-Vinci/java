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A09" w:rsidRDefault="00F20AF4" w:rsidP="00F20AF4">
      <w:pPr>
        <w:pStyle w:val="a3"/>
      </w:pPr>
      <w:r>
        <w:rPr>
          <w:rFonts w:hint="eastAsia"/>
        </w:rPr>
        <w:t>上机作业</w:t>
      </w:r>
    </w:p>
    <w:p w:rsidR="00F20AF4" w:rsidRDefault="00F20AF4" w:rsidP="00F20AF4">
      <w:pPr>
        <w:pStyle w:val="a5"/>
      </w:pPr>
      <w:r>
        <w:rPr>
          <w:rFonts w:hint="eastAsia"/>
        </w:rPr>
        <w:t>分页查询</w:t>
      </w:r>
    </w:p>
    <w:p w:rsidR="00F20AF4" w:rsidRDefault="00F20AF4" w:rsidP="00F20AF4">
      <w:r>
        <w:rPr>
          <w:rFonts w:hint="eastAsia"/>
        </w:rPr>
        <w:t>使用</w:t>
      </w:r>
      <w:r>
        <w:t>S</w:t>
      </w:r>
      <w:r>
        <w:rPr>
          <w:rFonts w:hint="eastAsia"/>
        </w:rPr>
        <w:t>prin</w:t>
      </w:r>
      <w:r>
        <w:t>gBoot</w:t>
      </w:r>
      <w:r>
        <w:rPr>
          <w:rFonts w:hint="eastAsia"/>
        </w:rPr>
        <w:t>开发网站完成员工信息显示页面，使用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rPr>
          <w:rFonts w:hint="eastAsia"/>
        </w:rPr>
        <w:t>+</w:t>
      </w:r>
      <w:r w:rsidRPr="00F20AF4">
        <w:t>thymeleaf</w:t>
      </w:r>
      <w:r>
        <w:rPr>
          <w:rFonts w:hint="eastAsia"/>
        </w:rPr>
        <w:t>模板引擎，要求分页显示员工数据。</w:t>
      </w:r>
    </w:p>
    <w:p w:rsidR="00F20AF4" w:rsidRDefault="00F20AF4" w:rsidP="00F20AF4">
      <w:r>
        <w:rPr>
          <w:rFonts w:hint="eastAsia"/>
        </w:rPr>
        <w:t>效果如下图所示：</w:t>
      </w:r>
    </w:p>
    <w:p w:rsidR="00F20AF4" w:rsidRPr="00F20AF4" w:rsidRDefault="00F20AF4" w:rsidP="00F20AF4">
      <w:pPr>
        <w:rPr>
          <w:rFonts w:hint="eastAsia"/>
        </w:rPr>
      </w:pPr>
      <w:r>
        <w:rPr>
          <w:noProof/>
        </w:rPr>
        <w:drawing>
          <wp:inline distT="0" distB="0" distL="0" distR="0" wp14:anchorId="539F1A6A" wp14:editId="01B69E71">
            <wp:extent cx="5731510" cy="2823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AF4" w:rsidRPr="00F20AF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60"/>
  <w:doNotDisplayPageBoundaries/>
  <w:bordersDoNotSurroundHeader/>
  <w:bordersDoNotSurroundFooter/>
  <w:attachedTemplate r:id="rId1"/>
  <w:documentProtection w:edit="readOnly" w:formatting="1" w:enforcement="1" w:cryptProviderType="rsaAES" w:cryptAlgorithmClass="hash" w:cryptAlgorithmType="typeAny" w:cryptAlgorithmSid="14" w:cryptSpinCount="100000" w:hash="G4tYcs3VXth+8eCe6FXju1wejXMrG0j1Z5yrdJDiW7uEdBg5SB2BB+WNy+tcYjUnZa9De/3eSFvZgjWutKMIqg==" w:salt="yGykd+6k0djmtrfdTlgRU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4"/>
    <w:rsid w:val="00565A09"/>
    <w:rsid w:val="00E86518"/>
    <w:rsid w:val="00F2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FD79"/>
  <w15:docId w15:val="{DCFFB7D9-B735-476A-9762-8BF7B5C5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</TotalTime>
  <Pages>1</Pages>
  <Words>12</Words>
  <Characters>74</Characters>
  <Application>Microsoft Office Word</Application>
  <DocSecurity>10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谷祥锰</dc:creator>
  <cp:keywords/>
  <dc:description/>
  <cp:lastModifiedBy>谷 祥锰</cp:lastModifiedBy>
  <cp:revision>2</cp:revision>
  <dcterms:created xsi:type="dcterms:W3CDTF">2020-07-10T02:58:00Z</dcterms:created>
  <dcterms:modified xsi:type="dcterms:W3CDTF">2020-07-10T03:03:00Z</dcterms:modified>
</cp:coreProperties>
</file>